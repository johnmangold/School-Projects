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27" w:rsidRDefault="00E532D8" w:rsidP="00E532D8">
      <w:pPr>
        <w:pStyle w:val="NoSpacing"/>
        <w:jc w:val="right"/>
      </w:pPr>
      <w:r>
        <w:t xml:space="preserve">John </w:t>
      </w:r>
      <w:proofErr w:type="spellStart"/>
      <w:r>
        <w:t>Mangold</w:t>
      </w:r>
      <w:proofErr w:type="spellEnd"/>
    </w:p>
    <w:p w:rsidR="00E532D8" w:rsidRDefault="00E532D8" w:rsidP="00E532D8">
      <w:pPr>
        <w:pStyle w:val="NoSpacing"/>
        <w:jc w:val="right"/>
      </w:pPr>
      <w:r>
        <w:t xml:space="preserve">Andrew </w:t>
      </w:r>
      <w:proofErr w:type="spellStart"/>
      <w:r>
        <w:t>Housh</w:t>
      </w:r>
      <w:proofErr w:type="spellEnd"/>
    </w:p>
    <w:p w:rsidR="00E532D8" w:rsidRDefault="00E532D8" w:rsidP="00E532D8">
      <w:pPr>
        <w:pStyle w:val="NoSpacing"/>
        <w:jc w:val="right"/>
      </w:pPr>
      <w:proofErr w:type="spellStart"/>
      <w:r>
        <w:t>Jiasong</w:t>
      </w:r>
      <w:proofErr w:type="spellEnd"/>
      <w:r>
        <w:t xml:space="preserve"> Yan</w:t>
      </w:r>
    </w:p>
    <w:p w:rsidR="00E532D8" w:rsidRDefault="00E532D8" w:rsidP="00E532D8">
      <w:pPr>
        <w:pStyle w:val="NoSpacing"/>
        <w:jc w:val="right"/>
      </w:pPr>
      <w:r>
        <w:t>CSC 317 – Prog2 – B_17</w:t>
      </w:r>
    </w:p>
    <w:p w:rsidR="00E532D8" w:rsidRPr="00E532D8" w:rsidRDefault="00E532D8" w:rsidP="00E532D8">
      <w:pPr>
        <w:pStyle w:val="NoSpacing"/>
        <w:jc w:val="right"/>
      </w:pPr>
      <w:r>
        <w:t>5/1/2015</w:t>
      </w:r>
    </w:p>
    <w:p w:rsidR="00006E27" w:rsidRDefault="00006E27" w:rsidP="00232EF5">
      <w:pPr>
        <w:pStyle w:val="NoSpacing"/>
        <w:rPr>
          <w:u w:val="single"/>
        </w:rPr>
      </w:pPr>
    </w:p>
    <w:p w:rsidR="00006E27" w:rsidRPr="00006E27" w:rsidRDefault="0045041B" w:rsidP="00232EF5">
      <w:pPr>
        <w:pStyle w:val="NoSpacing"/>
      </w:pPr>
      <w:r>
        <w:t>b</w:t>
      </w:r>
      <w:r w:rsidR="00006E27" w:rsidRPr="00006E27">
        <w:t>17</w:t>
      </w:r>
    </w:p>
    <w:p w:rsidR="00232EF5" w:rsidRPr="00C35712" w:rsidRDefault="00C35712" w:rsidP="00232EF5">
      <w:pPr>
        <w:pStyle w:val="NoSpacing"/>
        <w:rPr>
          <w:u w:val="single"/>
        </w:rPr>
      </w:pPr>
      <w:r w:rsidRPr="00C35712">
        <w:rPr>
          <w:u w:val="single"/>
        </w:rPr>
        <w:t>// description of program</w:t>
      </w:r>
    </w:p>
    <w:p w:rsidR="00232EF5" w:rsidRDefault="00C35712" w:rsidP="00232EF5">
      <w:pPr>
        <w:pStyle w:val="NoSpacing"/>
      </w:pPr>
      <w:r>
        <w:t>This program is a simulation of a b17 assembly processor. It w</w:t>
      </w:r>
      <w:r w:rsidR="00006E27">
        <w:t>ill read in a file and perform the necessary action. It will recognize improper addressing modes and halt the program.</w:t>
      </w:r>
    </w:p>
    <w:p w:rsidR="00232EF5" w:rsidRDefault="00232EF5" w:rsidP="00232EF5">
      <w:pPr>
        <w:pStyle w:val="NoSpacing"/>
      </w:pPr>
    </w:p>
    <w:p w:rsidR="00232EF5" w:rsidRPr="00C35712" w:rsidRDefault="00232EF5" w:rsidP="00232EF5">
      <w:pPr>
        <w:pStyle w:val="NoSpacing"/>
        <w:rPr>
          <w:u w:val="single"/>
        </w:rPr>
      </w:pPr>
      <w:r w:rsidRPr="00C35712">
        <w:rPr>
          <w:u w:val="single"/>
        </w:rPr>
        <w:t>//</w:t>
      </w:r>
      <w:r w:rsidR="00347018" w:rsidRPr="00C35712">
        <w:rPr>
          <w:u w:val="single"/>
        </w:rPr>
        <w:t xml:space="preserve"> </w:t>
      </w:r>
      <w:r w:rsidRPr="00C35712">
        <w:rPr>
          <w:u w:val="single"/>
        </w:rPr>
        <w:t>description of the algorithms and libraries used</w:t>
      </w:r>
    </w:p>
    <w:p w:rsidR="00232EF5" w:rsidRPr="00410EDF" w:rsidRDefault="00232EF5" w:rsidP="00232EF5">
      <w:pPr>
        <w:pStyle w:val="NoSpacing"/>
        <w:rPr>
          <w:b/>
        </w:rPr>
      </w:pPr>
      <w:r w:rsidRPr="00410EDF">
        <w:rPr>
          <w:b/>
        </w:rPr>
        <w:t>&lt;</w:t>
      </w:r>
      <w:proofErr w:type="spellStart"/>
      <w:proofErr w:type="gramStart"/>
      <w:r w:rsidRPr="00410EDF">
        <w:rPr>
          <w:b/>
        </w:rPr>
        <w:t>iostream</w:t>
      </w:r>
      <w:proofErr w:type="spellEnd"/>
      <w:proofErr w:type="gramEnd"/>
      <w:r w:rsidRPr="00410EDF">
        <w:rPr>
          <w:b/>
        </w:rPr>
        <w:t>&gt;</w:t>
      </w:r>
    </w:p>
    <w:p w:rsidR="00232EF5" w:rsidRPr="00E532D8" w:rsidRDefault="00232EF5" w:rsidP="00232EF5">
      <w:pPr>
        <w:pStyle w:val="NoSpacing"/>
      </w:pPr>
      <w:r w:rsidRPr="00410EDF">
        <w:rPr>
          <w:b/>
        </w:rPr>
        <w:t>&lt;</w:t>
      </w:r>
      <w:proofErr w:type="gramStart"/>
      <w:r w:rsidRPr="00410EDF">
        <w:rPr>
          <w:b/>
        </w:rPr>
        <w:t>string</w:t>
      </w:r>
      <w:proofErr w:type="gramEnd"/>
      <w:r w:rsidRPr="00410EDF">
        <w:rPr>
          <w:b/>
        </w:rPr>
        <w:t>&gt;</w:t>
      </w:r>
      <w:r w:rsidR="00E532D8">
        <w:rPr>
          <w:b/>
        </w:rPr>
        <w:tab/>
      </w:r>
      <w:r w:rsidR="00E532D8">
        <w:rPr>
          <w:b/>
        </w:rPr>
        <w:tab/>
        <w:t>//</w:t>
      </w:r>
      <w:r w:rsidR="00E532D8">
        <w:t>Used to handle and process inputs from file.</w:t>
      </w:r>
    </w:p>
    <w:p w:rsidR="00232EF5" w:rsidRPr="00E532D8" w:rsidRDefault="00232EF5" w:rsidP="00232EF5">
      <w:pPr>
        <w:pStyle w:val="NoSpacing"/>
      </w:pPr>
      <w:r w:rsidRPr="00410EDF">
        <w:rPr>
          <w:b/>
        </w:rPr>
        <w:t>&lt;</w:t>
      </w:r>
      <w:proofErr w:type="gramStart"/>
      <w:r w:rsidRPr="00410EDF">
        <w:rPr>
          <w:b/>
        </w:rPr>
        <w:t>vector</w:t>
      </w:r>
      <w:proofErr w:type="gramEnd"/>
      <w:r w:rsidRPr="00410EDF">
        <w:rPr>
          <w:b/>
        </w:rPr>
        <w:t>&gt;</w:t>
      </w:r>
      <w:r w:rsidR="00E532D8">
        <w:rPr>
          <w:b/>
        </w:rPr>
        <w:tab/>
      </w:r>
      <w:r w:rsidR="00E532D8">
        <w:rPr>
          <w:b/>
        </w:rPr>
        <w:tab/>
      </w:r>
      <w:r w:rsidR="00E532D8">
        <w:t>//Used to simulate memory.</w:t>
      </w:r>
    </w:p>
    <w:p w:rsidR="00232EF5" w:rsidRPr="00E532D8" w:rsidRDefault="00232EF5" w:rsidP="00232EF5">
      <w:pPr>
        <w:pStyle w:val="NoSpacing"/>
      </w:pPr>
      <w:r w:rsidRPr="00410EDF">
        <w:rPr>
          <w:b/>
        </w:rPr>
        <w:t>&lt;</w:t>
      </w:r>
      <w:proofErr w:type="spellStart"/>
      <w:proofErr w:type="gramStart"/>
      <w:r w:rsidRPr="00410EDF">
        <w:rPr>
          <w:b/>
        </w:rPr>
        <w:t>fstream</w:t>
      </w:r>
      <w:proofErr w:type="spellEnd"/>
      <w:proofErr w:type="gramEnd"/>
      <w:r w:rsidRPr="00410EDF">
        <w:rPr>
          <w:b/>
        </w:rPr>
        <w:t>&gt;</w:t>
      </w:r>
      <w:r w:rsidR="00E532D8">
        <w:rPr>
          <w:b/>
        </w:rPr>
        <w:tab/>
      </w:r>
      <w:r w:rsidR="00E532D8">
        <w:rPr>
          <w:b/>
        </w:rPr>
        <w:tab/>
      </w:r>
      <w:r w:rsidR="00E532D8">
        <w:t>//To handle input files.</w:t>
      </w:r>
    </w:p>
    <w:p w:rsidR="00232EF5" w:rsidRPr="00410EDF" w:rsidRDefault="00232EF5" w:rsidP="00232EF5">
      <w:pPr>
        <w:pStyle w:val="NoSpacing"/>
        <w:rPr>
          <w:b/>
        </w:rPr>
      </w:pPr>
      <w:r w:rsidRPr="00410EDF">
        <w:rPr>
          <w:b/>
        </w:rPr>
        <w:t>&lt;</w:t>
      </w:r>
      <w:proofErr w:type="spellStart"/>
      <w:r w:rsidRPr="00410EDF">
        <w:rPr>
          <w:b/>
        </w:rPr>
        <w:t>stdio.h</w:t>
      </w:r>
      <w:proofErr w:type="spellEnd"/>
      <w:r w:rsidRPr="00410EDF">
        <w:rPr>
          <w:b/>
        </w:rPr>
        <w:t>&gt;</w:t>
      </w:r>
    </w:p>
    <w:p w:rsidR="00232EF5" w:rsidRPr="00E532D8" w:rsidRDefault="00232EF5" w:rsidP="00232EF5">
      <w:pPr>
        <w:pStyle w:val="NoSpacing"/>
      </w:pPr>
      <w:r w:rsidRPr="00410EDF">
        <w:rPr>
          <w:b/>
        </w:rPr>
        <w:t>&lt;</w:t>
      </w:r>
      <w:proofErr w:type="spellStart"/>
      <w:proofErr w:type="gramStart"/>
      <w:r w:rsidRPr="00410EDF">
        <w:rPr>
          <w:b/>
        </w:rPr>
        <w:t>sstream</w:t>
      </w:r>
      <w:proofErr w:type="spellEnd"/>
      <w:proofErr w:type="gramEnd"/>
      <w:r w:rsidRPr="00410EDF">
        <w:rPr>
          <w:b/>
        </w:rPr>
        <w:t>&gt;</w:t>
      </w:r>
      <w:r w:rsidR="00E532D8">
        <w:tab/>
      </w:r>
      <w:r w:rsidR="00E532D8">
        <w:tab/>
        <w:t>//Used to con</w:t>
      </w:r>
      <w:r w:rsidR="0045041B">
        <w:t xml:space="preserve">vert </w:t>
      </w:r>
      <w:r w:rsidR="00E532D8">
        <w:t>decimal to hex string.</w:t>
      </w:r>
    </w:p>
    <w:p w:rsidR="00232EF5" w:rsidRPr="00410EDF" w:rsidRDefault="00232EF5" w:rsidP="00232EF5">
      <w:pPr>
        <w:pStyle w:val="NoSpacing"/>
        <w:rPr>
          <w:b/>
        </w:rPr>
      </w:pPr>
      <w:r w:rsidRPr="00410EDF">
        <w:rPr>
          <w:b/>
        </w:rPr>
        <w:t>&lt;</w:t>
      </w:r>
      <w:proofErr w:type="spellStart"/>
      <w:proofErr w:type="gramStart"/>
      <w:r w:rsidRPr="00410EDF">
        <w:rPr>
          <w:b/>
        </w:rPr>
        <w:t>iomanip</w:t>
      </w:r>
      <w:proofErr w:type="spellEnd"/>
      <w:proofErr w:type="gramEnd"/>
      <w:r w:rsidRPr="00410EDF">
        <w:rPr>
          <w:b/>
        </w:rPr>
        <w:t>&gt;</w:t>
      </w:r>
    </w:p>
    <w:p w:rsidR="00232EF5" w:rsidRPr="00410EDF" w:rsidRDefault="00232EF5" w:rsidP="00232EF5">
      <w:pPr>
        <w:pStyle w:val="NoSpacing"/>
        <w:rPr>
          <w:b/>
        </w:rPr>
      </w:pPr>
      <w:r w:rsidRPr="00410EDF">
        <w:rPr>
          <w:b/>
        </w:rPr>
        <w:t>&lt;</w:t>
      </w:r>
      <w:proofErr w:type="spellStart"/>
      <w:proofErr w:type="gramStart"/>
      <w:r w:rsidRPr="00410EDF">
        <w:rPr>
          <w:b/>
        </w:rPr>
        <w:t>climits</w:t>
      </w:r>
      <w:proofErr w:type="spellEnd"/>
      <w:proofErr w:type="gramEnd"/>
      <w:r w:rsidRPr="00410EDF">
        <w:rPr>
          <w:b/>
        </w:rPr>
        <w:t>&gt;</w:t>
      </w:r>
    </w:p>
    <w:p w:rsidR="00232EF5" w:rsidRDefault="00232EF5" w:rsidP="00232EF5">
      <w:pPr>
        <w:pStyle w:val="NoSpacing"/>
      </w:pPr>
    </w:p>
    <w:p w:rsidR="00232EF5" w:rsidRDefault="00347018" w:rsidP="00232EF5">
      <w:pPr>
        <w:pStyle w:val="NoSpacing"/>
        <w:rPr>
          <w:u w:val="single"/>
        </w:rPr>
      </w:pPr>
      <w:r w:rsidRPr="00C35712">
        <w:rPr>
          <w:u w:val="single"/>
        </w:rPr>
        <w:t>// description of functions and program structure</w:t>
      </w:r>
    </w:p>
    <w:p w:rsidR="00006E27" w:rsidRPr="00006E27" w:rsidRDefault="00006E27" w:rsidP="00232EF5">
      <w:pPr>
        <w:pStyle w:val="NoSpacing"/>
        <w:rPr>
          <w:b/>
        </w:rPr>
      </w:pPr>
      <w:proofErr w:type="spellStart"/>
      <w:r w:rsidRPr="00006E27">
        <w:rPr>
          <w:b/>
        </w:rPr>
        <w:t>Int</w:t>
      </w:r>
      <w:proofErr w:type="spellEnd"/>
      <w:r w:rsidRPr="00006E27">
        <w:rPr>
          <w:b/>
        </w:rPr>
        <w:t xml:space="preserve"> </w:t>
      </w:r>
      <w:proofErr w:type="gramStart"/>
      <w:r w:rsidRPr="00006E27">
        <w:rPr>
          <w:b/>
        </w:rPr>
        <w:t>main(</w:t>
      </w:r>
      <w:proofErr w:type="gramEnd"/>
      <w:r w:rsidRPr="00006E27">
        <w:rPr>
          <w:b/>
        </w:rPr>
        <w:t xml:space="preserve"> </w:t>
      </w:r>
      <w:proofErr w:type="spellStart"/>
      <w:r w:rsidRPr="00006E27">
        <w:rPr>
          <w:b/>
        </w:rPr>
        <w:t>int</w:t>
      </w:r>
      <w:proofErr w:type="spellEnd"/>
      <w:r w:rsidRPr="00006E27">
        <w:rPr>
          <w:b/>
        </w:rPr>
        <w:t xml:space="preserve"> </w:t>
      </w:r>
      <w:proofErr w:type="spellStart"/>
      <w:r w:rsidRPr="00006E27">
        <w:rPr>
          <w:b/>
        </w:rPr>
        <w:t>argc</w:t>
      </w:r>
      <w:proofErr w:type="spellEnd"/>
      <w:r w:rsidRPr="00006E27">
        <w:rPr>
          <w:b/>
        </w:rPr>
        <w:t xml:space="preserve">, char** </w:t>
      </w:r>
      <w:proofErr w:type="spellStart"/>
      <w:r w:rsidRPr="00006E27">
        <w:rPr>
          <w:b/>
        </w:rPr>
        <w:t>argv</w:t>
      </w:r>
      <w:proofErr w:type="spellEnd"/>
      <w:r w:rsidRPr="00006E27">
        <w:rPr>
          <w:b/>
        </w:rPr>
        <w:t xml:space="preserve"> )</w:t>
      </w:r>
    </w:p>
    <w:p w:rsidR="00006E27" w:rsidRPr="00006E27" w:rsidRDefault="00006E27" w:rsidP="00232EF5">
      <w:pPr>
        <w:pStyle w:val="NoSpacing"/>
      </w:pPr>
      <w:r>
        <w:t>Handles necessary function calls</w:t>
      </w:r>
    </w:p>
    <w:p w:rsidR="00006E27" w:rsidRPr="00C35712" w:rsidRDefault="00006E27" w:rsidP="00232EF5">
      <w:pPr>
        <w:pStyle w:val="NoSpacing"/>
        <w:rPr>
          <w:u w:val="single"/>
        </w:rPr>
      </w:pPr>
    </w:p>
    <w:p w:rsidR="00232EF5" w:rsidRPr="00410EDF" w:rsidRDefault="00232EF5" w:rsidP="00232EF5">
      <w:pPr>
        <w:pStyle w:val="NoSpacing"/>
        <w:rPr>
          <w:b/>
        </w:rPr>
      </w:pPr>
      <w:proofErr w:type="gramStart"/>
      <w:r w:rsidRPr="00410EDF">
        <w:rPr>
          <w:b/>
        </w:rPr>
        <w:t>string</w:t>
      </w:r>
      <w:proofErr w:type="gramEnd"/>
      <w:r w:rsidRPr="00410EDF">
        <w:rPr>
          <w:b/>
        </w:rPr>
        <w:t xml:space="preserve"> </w:t>
      </w:r>
      <w:proofErr w:type="spellStart"/>
      <w:r w:rsidRPr="00410EDF">
        <w:rPr>
          <w:b/>
        </w:rPr>
        <w:t>parse_file</w:t>
      </w:r>
      <w:proofErr w:type="spellEnd"/>
      <w:r w:rsidRPr="00410EDF">
        <w:rPr>
          <w:b/>
        </w:rPr>
        <w:t xml:space="preserve">( </w:t>
      </w:r>
      <w:proofErr w:type="spellStart"/>
      <w:r w:rsidRPr="00410EDF">
        <w:rPr>
          <w:b/>
        </w:rPr>
        <w:t>ifstream</w:t>
      </w:r>
      <w:proofErr w:type="spellEnd"/>
      <w:r w:rsidRPr="00410EDF">
        <w:rPr>
          <w:b/>
        </w:rPr>
        <w:t xml:space="preserve"> &amp;fin, vector&lt;string&gt; &amp;mem );</w:t>
      </w:r>
    </w:p>
    <w:p w:rsidR="00347018" w:rsidRDefault="00914CF1" w:rsidP="00232EF5">
      <w:pPr>
        <w:pStyle w:val="NoSpacing"/>
      </w:pPr>
      <w:r>
        <w:t>Reads through input file one line at a time and places information into a vector used to simulate memory.</w:t>
      </w:r>
    </w:p>
    <w:p w:rsidR="00914CF1" w:rsidRPr="00410EDF" w:rsidRDefault="00914CF1" w:rsidP="00232EF5">
      <w:pPr>
        <w:pStyle w:val="NoSpacing"/>
      </w:pPr>
    </w:p>
    <w:p w:rsidR="00232EF5" w:rsidRPr="00410EDF" w:rsidRDefault="00232EF5" w:rsidP="00232EF5">
      <w:pPr>
        <w:pStyle w:val="NoSpacing"/>
        <w:rPr>
          <w:b/>
        </w:rPr>
      </w:pPr>
      <w:proofErr w:type="gramStart"/>
      <w:r w:rsidRPr="00410EDF">
        <w:rPr>
          <w:b/>
        </w:rPr>
        <w:t>string</w:t>
      </w:r>
      <w:proofErr w:type="gramEnd"/>
      <w:r w:rsidRPr="00410EDF">
        <w:rPr>
          <w:b/>
        </w:rPr>
        <w:t xml:space="preserve"> </w:t>
      </w:r>
      <w:proofErr w:type="spellStart"/>
      <w:r w:rsidRPr="00410EDF">
        <w:rPr>
          <w:b/>
        </w:rPr>
        <w:t>hex_to_bin</w:t>
      </w:r>
      <w:proofErr w:type="spellEnd"/>
      <w:r w:rsidRPr="00410EDF">
        <w:rPr>
          <w:b/>
        </w:rPr>
        <w:t>( string hex );</w:t>
      </w:r>
    </w:p>
    <w:p w:rsidR="00347018" w:rsidRPr="00006E27" w:rsidRDefault="00006E27" w:rsidP="00232EF5">
      <w:pPr>
        <w:pStyle w:val="NoSpacing"/>
      </w:pPr>
      <w:r>
        <w:t>Changes a hex number string to a binary number string.</w:t>
      </w:r>
    </w:p>
    <w:p w:rsidR="00C35712" w:rsidRPr="00410EDF" w:rsidRDefault="00C35712" w:rsidP="00232EF5">
      <w:pPr>
        <w:pStyle w:val="NoSpacing"/>
        <w:rPr>
          <w:b/>
        </w:rPr>
      </w:pPr>
    </w:p>
    <w:p w:rsidR="00347018" w:rsidRPr="00410EDF" w:rsidRDefault="00347018" w:rsidP="00232EF5">
      <w:pPr>
        <w:pStyle w:val="NoSpacing"/>
        <w:rPr>
          <w:b/>
        </w:rPr>
      </w:pPr>
      <w:proofErr w:type="gramStart"/>
      <w:r w:rsidRPr="00410EDF">
        <w:rPr>
          <w:b/>
        </w:rPr>
        <w:t>string</w:t>
      </w:r>
      <w:proofErr w:type="gramEnd"/>
      <w:r w:rsidRPr="00410EDF">
        <w:rPr>
          <w:b/>
        </w:rPr>
        <w:t xml:space="preserve"> </w:t>
      </w:r>
      <w:proofErr w:type="spellStart"/>
      <w:r w:rsidRPr="00410EDF">
        <w:rPr>
          <w:b/>
        </w:rPr>
        <w:t>bin_to_hex</w:t>
      </w:r>
      <w:proofErr w:type="spellEnd"/>
      <w:r w:rsidRPr="00410EDF">
        <w:rPr>
          <w:b/>
        </w:rPr>
        <w:t>( string bin );</w:t>
      </w:r>
    </w:p>
    <w:p w:rsidR="00347018" w:rsidRPr="00006E27" w:rsidRDefault="00006E27" w:rsidP="00232EF5">
      <w:pPr>
        <w:pStyle w:val="NoSpacing"/>
      </w:pPr>
      <w:r>
        <w:t>Changes a binary number string to a hex number string.</w:t>
      </w:r>
    </w:p>
    <w:p w:rsidR="00006E27" w:rsidRPr="00410EDF" w:rsidRDefault="00006E27" w:rsidP="00232EF5">
      <w:pPr>
        <w:pStyle w:val="NoSpacing"/>
        <w:rPr>
          <w:b/>
        </w:rPr>
      </w:pPr>
    </w:p>
    <w:p w:rsidR="00232EF5" w:rsidRPr="00410EDF" w:rsidRDefault="00232EF5" w:rsidP="00232EF5">
      <w:pPr>
        <w:pStyle w:val="NoSpacing"/>
        <w:rPr>
          <w:b/>
        </w:rPr>
      </w:pPr>
      <w:proofErr w:type="gramStart"/>
      <w:r w:rsidRPr="00410EDF">
        <w:rPr>
          <w:b/>
        </w:rPr>
        <w:t>void</w:t>
      </w:r>
      <w:proofErr w:type="gramEnd"/>
      <w:r w:rsidRPr="00410EDF">
        <w:rPr>
          <w:b/>
        </w:rPr>
        <w:t xml:space="preserve"> </w:t>
      </w:r>
      <w:proofErr w:type="spellStart"/>
      <w:r w:rsidRPr="00410EDF">
        <w:rPr>
          <w:b/>
        </w:rPr>
        <w:t>split_instruction</w:t>
      </w:r>
      <w:proofErr w:type="spellEnd"/>
      <w:r w:rsidRPr="00410EDF">
        <w:rPr>
          <w:b/>
        </w:rPr>
        <w:t>( string instruction, string &amp;hex, string &amp;</w:t>
      </w:r>
      <w:proofErr w:type="spellStart"/>
      <w:r w:rsidRPr="00410EDF">
        <w:rPr>
          <w:b/>
        </w:rPr>
        <w:t>lastThree</w:t>
      </w:r>
      <w:proofErr w:type="spellEnd"/>
      <w:r w:rsidRPr="00410EDF">
        <w:rPr>
          <w:b/>
        </w:rPr>
        <w:t xml:space="preserve"> );</w:t>
      </w:r>
    </w:p>
    <w:p w:rsidR="00347018" w:rsidRPr="00006E27" w:rsidRDefault="00006E27" w:rsidP="00232EF5">
      <w:pPr>
        <w:pStyle w:val="NoSpacing"/>
      </w:pPr>
      <w:r>
        <w:t>Takes a string and splits it into two separate strings.</w:t>
      </w:r>
    </w:p>
    <w:p w:rsidR="00006E27" w:rsidRPr="00410EDF" w:rsidRDefault="00006E27" w:rsidP="00232EF5">
      <w:pPr>
        <w:pStyle w:val="NoSpacing"/>
        <w:rPr>
          <w:b/>
        </w:rPr>
      </w:pPr>
    </w:p>
    <w:p w:rsidR="00232EF5" w:rsidRPr="00410EDF" w:rsidRDefault="00232EF5" w:rsidP="00232EF5">
      <w:pPr>
        <w:pStyle w:val="NoSpacing"/>
        <w:rPr>
          <w:b/>
        </w:rPr>
      </w:pPr>
      <w:proofErr w:type="gramStart"/>
      <w:r w:rsidRPr="00410EDF">
        <w:rPr>
          <w:b/>
        </w:rPr>
        <w:t>void</w:t>
      </w:r>
      <w:proofErr w:type="gramEnd"/>
      <w:r w:rsidRPr="00410EDF">
        <w:rPr>
          <w:b/>
        </w:rPr>
        <w:t xml:space="preserve"> </w:t>
      </w:r>
      <w:proofErr w:type="spellStart"/>
      <w:r w:rsidRPr="00410EDF">
        <w:rPr>
          <w:b/>
        </w:rPr>
        <w:t>get_op_and_am</w:t>
      </w:r>
      <w:proofErr w:type="spellEnd"/>
      <w:r w:rsidRPr="00410EDF">
        <w:rPr>
          <w:b/>
        </w:rPr>
        <w:t xml:space="preserve">( string </w:t>
      </w:r>
      <w:proofErr w:type="spellStart"/>
      <w:r w:rsidRPr="00410EDF">
        <w:rPr>
          <w:b/>
        </w:rPr>
        <w:t>lastThree</w:t>
      </w:r>
      <w:proofErr w:type="spellEnd"/>
      <w:r w:rsidRPr="00410EDF">
        <w:rPr>
          <w:b/>
        </w:rPr>
        <w:t>, string &amp;opcode, string &amp;</w:t>
      </w:r>
      <w:proofErr w:type="spellStart"/>
      <w:r w:rsidRPr="00410EDF">
        <w:rPr>
          <w:b/>
        </w:rPr>
        <w:t>addressMode</w:t>
      </w:r>
      <w:proofErr w:type="spellEnd"/>
      <w:r w:rsidRPr="00410EDF">
        <w:rPr>
          <w:b/>
        </w:rPr>
        <w:t xml:space="preserve"> );</w:t>
      </w:r>
    </w:p>
    <w:p w:rsidR="00347018" w:rsidRPr="00006E27" w:rsidRDefault="00006E27" w:rsidP="00232EF5">
      <w:pPr>
        <w:pStyle w:val="NoSpacing"/>
      </w:pPr>
      <w:r>
        <w:t>Changes three digit hex opcode to binary then splits it into the operator and address mode.</w:t>
      </w:r>
    </w:p>
    <w:p w:rsidR="00006E27" w:rsidRPr="00410EDF" w:rsidRDefault="00006E27" w:rsidP="00232EF5">
      <w:pPr>
        <w:pStyle w:val="NoSpacing"/>
        <w:rPr>
          <w:b/>
        </w:rPr>
      </w:pPr>
    </w:p>
    <w:p w:rsidR="00232EF5" w:rsidRPr="00410EDF" w:rsidRDefault="00232EF5" w:rsidP="00232EF5">
      <w:pPr>
        <w:pStyle w:val="NoSpacing"/>
        <w:rPr>
          <w:b/>
        </w:rPr>
      </w:pPr>
      <w:proofErr w:type="gramStart"/>
      <w:r w:rsidRPr="00410EDF">
        <w:rPr>
          <w:b/>
        </w:rPr>
        <w:t>void</w:t>
      </w:r>
      <w:proofErr w:type="gramEnd"/>
      <w:r w:rsidRPr="00410EDF">
        <w:rPr>
          <w:b/>
        </w:rPr>
        <w:t xml:space="preserve"> </w:t>
      </w:r>
      <w:proofErr w:type="spellStart"/>
      <w:r w:rsidRPr="00410EDF">
        <w:rPr>
          <w:b/>
        </w:rPr>
        <w:t>print_line</w:t>
      </w:r>
      <w:proofErr w:type="spellEnd"/>
      <w:r w:rsidRPr="00410EDF">
        <w:rPr>
          <w:b/>
        </w:rPr>
        <w:t xml:space="preserve">( string address, string </w:t>
      </w:r>
      <w:r w:rsidR="00347018" w:rsidRPr="00410EDF">
        <w:rPr>
          <w:b/>
        </w:rPr>
        <w:t xml:space="preserve">instruction, string </w:t>
      </w:r>
      <w:proofErr w:type="spellStart"/>
      <w:r w:rsidR="00347018" w:rsidRPr="00410EDF">
        <w:rPr>
          <w:b/>
        </w:rPr>
        <w:t>op_name</w:t>
      </w:r>
      <w:proofErr w:type="spellEnd"/>
      <w:r w:rsidR="00347018" w:rsidRPr="00410EDF">
        <w:rPr>
          <w:b/>
        </w:rPr>
        <w:t xml:space="preserve">, string </w:t>
      </w:r>
      <w:proofErr w:type="spellStart"/>
      <w:r w:rsidR="00347018" w:rsidRPr="00410EDF">
        <w:rPr>
          <w:b/>
        </w:rPr>
        <w:t>address_mode</w:t>
      </w:r>
      <w:proofErr w:type="spellEnd"/>
      <w:r w:rsidR="00347018" w:rsidRPr="00410EDF">
        <w:rPr>
          <w:b/>
        </w:rPr>
        <w:t xml:space="preserve">, string </w:t>
      </w:r>
      <w:proofErr w:type="spellStart"/>
      <w:r w:rsidR="00347018" w:rsidRPr="00410EDF">
        <w:rPr>
          <w:b/>
        </w:rPr>
        <w:t>accumulator_hex</w:t>
      </w:r>
      <w:proofErr w:type="spellEnd"/>
      <w:r w:rsidR="00347018" w:rsidRPr="00410EDF">
        <w:rPr>
          <w:b/>
        </w:rPr>
        <w:t xml:space="preserve"> );</w:t>
      </w:r>
    </w:p>
    <w:p w:rsidR="00347018" w:rsidRPr="00914CF1" w:rsidRDefault="00914CF1" w:rsidP="00232EF5">
      <w:pPr>
        <w:pStyle w:val="NoSpacing"/>
      </w:pPr>
      <w:r>
        <w:t>Prints a properly formatted line to the screen.</w:t>
      </w:r>
    </w:p>
    <w:p w:rsidR="00914CF1" w:rsidRPr="00410EDF" w:rsidRDefault="00914CF1" w:rsidP="00232EF5">
      <w:pPr>
        <w:pStyle w:val="NoSpacing"/>
        <w:rPr>
          <w:b/>
        </w:rPr>
      </w:pPr>
    </w:p>
    <w:p w:rsidR="00347018" w:rsidRDefault="00347018" w:rsidP="00232EF5">
      <w:pPr>
        <w:pStyle w:val="NoSpacing"/>
        <w:rPr>
          <w:b/>
        </w:rPr>
      </w:pPr>
      <w:r w:rsidRPr="00410EDF">
        <w:rPr>
          <w:b/>
        </w:rPr>
        <w:t xml:space="preserve">void action( vector&lt;string&gt; &amp;memory, </w:t>
      </w:r>
      <w:proofErr w:type="spellStart"/>
      <w:r w:rsidRPr="00410EDF">
        <w:rPr>
          <w:b/>
        </w:rPr>
        <w:t>stirng</w:t>
      </w:r>
      <w:proofErr w:type="spellEnd"/>
      <w:r w:rsidRPr="00410EDF">
        <w:rPr>
          <w:b/>
        </w:rPr>
        <w:t xml:space="preserve"> op, string &amp;</w:t>
      </w:r>
      <w:proofErr w:type="spellStart"/>
      <w:r w:rsidRPr="00410EDF">
        <w:rPr>
          <w:b/>
        </w:rPr>
        <w:t>op_name</w:t>
      </w:r>
      <w:proofErr w:type="spellEnd"/>
      <w:r w:rsidRPr="00410EDF">
        <w:rPr>
          <w:b/>
        </w:rPr>
        <w:t xml:space="preserve">, string </w:t>
      </w:r>
      <w:proofErr w:type="spellStart"/>
      <w:r w:rsidRPr="00410EDF">
        <w:rPr>
          <w:b/>
        </w:rPr>
        <w:t>address_mode</w:t>
      </w:r>
      <w:proofErr w:type="spellEnd"/>
      <w:r w:rsidRPr="00410EDF">
        <w:rPr>
          <w:b/>
        </w:rPr>
        <w:t xml:space="preserve">, string &amp;accumulator, string </w:t>
      </w:r>
      <w:proofErr w:type="spellStart"/>
      <w:r w:rsidRPr="00410EDF">
        <w:rPr>
          <w:b/>
        </w:rPr>
        <w:t>operand_address</w:t>
      </w:r>
      <w:proofErr w:type="spellEnd"/>
      <w:r w:rsidRPr="00410EDF">
        <w:rPr>
          <w:b/>
        </w:rPr>
        <w:t xml:space="preserve">, string &amp;address, string </w:t>
      </w:r>
      <w:proofErr w:type="spellStart"/>
      <w:r w:rsidRPr="00410EDF">
        <w:rPr>
          <w:b/>
        </w:rPr>
        <w:t>mem_address</w:t>
      </w:r>
      <w:proofErr w:type="spellEnd"/>
      <w:r w:rsidRPr="00410EDF">
        <w:rPr>
          <w:b/>
        </w:rPr>
        <w:t xml:space="preserve"> );</w:t>
      </w:r>
    </w:p>
    <w:p w:rsidR="00006E27" w:rsidRPr="00571E09" w:rsidRDefault="00571E09" w:rsidP="00232EF5">
      <w:pPr>
        <w:pStyle w:val="NoSpacing"/>
      </w:pPr>
      <w:r>
        <w:lastRenderedPageBreak/>
        <w:t xml:space="preserve">This function will the actual simulation of the b17 assembly processor. It will read each </w:t>
      </w:r>
      <w:r w:rsidR="002D19B0">
        <w:t>opcode and execute them appropriately and use whatever information that is stored in memory.</w:t>
      </w:r>
    </w:p>
    <w:p w:rsidR="00006E27" w:rsidRDefault="00006E27" w:rsidP="00232EF5">
      <w:pPr>
        <w:pStyle w:val="NoSpacing"/>
        <w:rPr>
          <w:b/>
        </w:rPr>
      </w:pPr>
    </w:p>
    <w:p w:rsidR="00E532D8" w:rsidRDefault="00E532D8" w:rsidP="00232EF5">
      <w:pPr>
        <w:pStyle w:val="NoSpacing"/>
        <w:rPr>
          <w:b/>
        </w:rPr>
      </w:pPr>
    </w:p>
    <w:p w:rsidR="00006E27" w:rsidRDefault="00006E27" w:rsidP="00232EF5">
      <w:pPr>
        <w:pStyle w:val="NoSpacing"/>
        <w:rPr>
          <w:u w:val="single"/>
        </w:rPr>
      </w:pPr>
      <w:r w:rsidRPr="00E532D8">
        <w:rPr>
          <w:u w:val="single"/>
        </w:rPr>
        <w:t>// how to compile and use the program</w:t>
      </w:r>
    </w:p>
    <w:p w:rsidR="00E532D8" w:rsidRPr="00E532D8" w:rsidRDefault="00E532D8" w:rsidP="00232EF5">
      <w:pPr>
        <w:pStyle w:val="NoSpacing"/>
        <w:rPr>
          <w:b/>
        </w:rPr>
      </w:pPr>
      <w:r w:rsidRPr="00E532D8">
        <w:rPr>
          <w:b/>
        </w:rPr>
        <w:t>Compile:</w:t>
      </w:r>
    </w:p>
    <w:p w:rsidR="00E532D8" w:rsidRDefault="00571E09" w:rsidP="00232EF5">
      <w:pPr>
        <w:pStyle w:val="NoSpacing"/>
      </w:pPr>
      <w:r>
        <w:tab/>
      </w:r>
      <w:proofErr w:type="gramStart"/>
      <w:r>
        <w:t>g</w:t>
      </w:r>
      <w:proofErr w:type="gramEnd"/>
      <w:r>
        <w:t>++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 –c -Wall</w:t>
      </w:r>
    </w:p>
    <w:p w:rsidR="00E532D8" w:rsidRPr="00E532D8" w:rsidRDefault="00E532D8" w:rsidP="00232EF5">
      <w:pPr>
        <w:pStyle w:val="NoSpacing"/>
        <w:rPr>
          <w:b/>
        </w:rPr>
      </w:pPr>
      <w:r w:rsidRPr="00E532D8">
        <w:rPr>
          <w:b/>
        </w:rPr>
        <w:t>Usage:</w:t>
      </w:r>
    </w:p>
    <w:p w:rsidR="00E532D8" w:rsidRDefault="00571E09" w:rsidP="00571E09">
      <w:pPr>
        <w:pStyle w:val="NoSpacing"/>
        <w:ind w:left="720"/>
      </w:pPr>
      <w:proofErr w:type="gramStart"/>
      <w:r>
        <w:t>Typing ./</w:t>
      </w:r>
      <w:proofErr w:type="gramEnd"/>
      <w:r>
        <w:t>b17 and a input file will invoke the program. No other input is necessary to simulate the assembly processor.</w:t>
      </w:r>
    </w:p>
    <w:p w:rsidR="00E532D8" w:rsidRDefault="00E532D8" w:rsidP="00232EF5">
      <w:pPr>
        <w:pStyle w:val="NoSpacing"/>
      </w:pPr>
    </w:p>
    <w:p w:rsidR="00E532D8" w:rsidRDefault="00E532D8" w:rsidP="00232EF5">
      <w:pPr>
        <w:pStyle w:val="NoSpacing"/>
      </w:pPr>
    </w:p>
    <w:p w:rsidR="00E532D8" w:rsidRPr="00E532D8" w:rsidRDefault="00E532D8" w:rsidP="00232EF5">
      <w:pPr>
        <w:pStyle w:val="NoSpacing"/>
        <w:rPr>
          <w:u w:val="single"/>
        </w:rPr>
      </w:pPr>
      <w:r w:rsidRPr="00E532D8">
        <w:rPr>
          <w:u w:val="single"/>
        </w:rPr>
        <w:t>// description of the testing and verification process</w:t>
      </w:r>
    </w:p>
    <w:p w:rsidR="00E532D8" w:rsidRDefault="00E532D8" w:rsidP="00232EF5">
      <w:pPr>
        <w:pStyle w:val="NoSpacing"/>
      </w:pPr>
      <w:r>
        <w:t xml:space="preserve">Used all test files </w:t>
      </w:r>
      <w:r w:rsidR="002D19B0">
        <w:t xml:space="preserve">that was provide by Dr. Karlsson </w:t>
      </w:r>
      <w:r w:rsidR="0045041B">
        <w:t>to simulate the b1</w:t>
      </w:r>
      <w:r>
        <w:t xml:space="preserve">7 assembly processor </w:t>
      </w:r>
      <w:r w:rsidR="000C5366">
        <w:t xml:space="preserve">to </w:t>
      </w:r>
      <w:r w:rsidR="00571E09">
        <w:t>make</w:t>
      </w:r>
      <w:r w:rsidR="000C5366">
        <w:t xml:space="preserve"> sure it matches the output.</w:t>
      </w:r>
    </w:p>
    <w:p w:rsidR="00E532D8" w:rsidRDefault="00E532D8" w:rsidP="00232EF5">
      <w:pPr>
        <w:pStyle w:val="NoSpacing"/>
      </w:pPr>
    </w:p>
    <w:p w:rsidR="00E532D8" w:rsidRDefault="00E532D8" w:rsidP="00232EF5">
      <w:pPr>
        <w:pStyle w:val="NoSpacing"/>
      </w:pPr>
    </w:p>
    <w:p w:rsidR="00E532D8" w:rsidRPr="00E532D8" w:rsidRDefault="00E532D8" w:rsidP="00232EF5">
      <w:pPr>
        <w:pStyle w:val="NoSpacing"/>
        <w:rPr>
          <w:u w:val="single"/>
        </w:rPr>
      </w:pPr>
      <w:r w:rsidRPr="00E532D8">
        <w:rPr>
          <w:u w:val="single"/>
        </w:rPr>
        <w:t xml:space="preserve">// description of </w:t>
      </w:r>
      <w:proofErr w:type="spellStart"/>
      <w:r w:rsidRPr="00E532D8">
        <w:rPr>
          <w:u w:val="single"/>
        </w:rPr>
        <w:t>Makefile</w:t>
      </w:r>
      <w:proofErr w:type="spellEnd"/>
    </w:p>
    <w:p w:rsidR="00006E27" w:rsidRPr="00571E09" w:rsidRDefault="00571E09" w:rsidP="00232EF5">
      <w:pPr>
        <w:pStyle w:val="NoSpacing"/>
      </w:pPr>
      <w:r>
        <w:t xml:space="preserve">The </w:t>
      </w:r>
      <w:proofErr w:type="spellStart"/>
      <w:r>
        <w:t>makefile</w:t>
      </w:r>
      <w:proofErr w:type="spellEnd"/>
      <w:r>
        <w:t xml:space="preserve"> provides the basic routine to create an executable</w:t>
      </w:r>
      <w:r w:rsidR="0045041B">
        <w:t xml:space="preserve"> for b</w:t>
      </w:r>
      <w:bookmarkStart w:id="0" w:name="_GoBack"/>
      <w:bookmarkEnd w:id="0"/>
      <w:r>
        <w:t>17.cpp.</w:t>
      </w:r>
    </w:p>
    <w:p w:rsidR="00E532D8" w:rsidRDefault="00E532D8" w:rsidP="00232EF5">
      <w:pPr>
        <w:pStyle w:val="NoSpacing"/>
        <w:rPr>
          <w:b/>
        </w:rPr>
      </w:pPr>
    </w:p>
    <w:p w:rsidR="00E532D8" w:rsidRDefault="00E532D8" w:rsidP="00232EF5">
      <w:pPr>
        <w:pStyle w:val="NoSpacing"/>
        <w:rPr>
          <w:b/>
        </w:rPr>
      </w:pPr>
    </w:p>
    <w:p w:rsidR="00E532D8" w:rsidRDefault="00E532D8" w:rsidP="00232EF5">
      <w:pPr>
        <w:pStyle w:val="NoSpacing"/>
        <w:rPr>
          <w:b/>
        </w:rPr>
      </w:pPr>
    </w:p>
    <w:p w:rsidR="00E532D8" w:rsidRDefault="00E532D8" w:rsidP="00232EF5">
      <w:pPr>
        <w:pStyle w:val="NoSpacing"/>
        <w:rPr>
          <w:b/>
        </w:rPr>
      </w:pPr>
    </w:p>
    <w:p w:rsidR="00E532D8" w:rsidRPr="00410EDF" w:rsidRDefault="00E532D8" w:rsidP="00232EF5">
      <w:pPr>
        <w:pStyle w:val="NoSpacing"/>
        <w:rPr>
          <w:b/>
        </w:rPr>
      </w:pPr>
    </w:p>
    <w:sectPr w:rsidR="00E532D8" w:rsidRPr="0041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F5"/>
    <w:rsid w:val="00006E27"/>
    <w:rsid w:val="000C5366"/>
    <w:rsid w:val="00232EF5"/>
    <w:rsid w:val="002D19B0"/>
    <w:rsid w:val="00347018"/>
    <w:rsid w:val="00410EDF"/>
    <w:rsid w:val="0045041B"/>
    <w:rsid w:val="00571E09"/>
    <w:rsid w:val="008A395D"/>
    <w:rsid w:val="00914CF1"/>
    <w:rsid w:val="00C35712"/>
    <w:rsid w:val="00E5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26E19-A1F5-44DF-A85E-DDE3F60A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232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107765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109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Housh, Andrew J.</cp:lastModifiedBy>
  <cp:revision>4</cp:revision>
  <dcterms:created xsi:type="dcterms:W3CDTF">2015-05-02T00:36:00Z</dcterms:created>
  <dcterms:modified xsi:type="dcterms:W3CDTF">2015-05-02T02:34:00Z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